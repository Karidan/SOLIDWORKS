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DC2E2AC" w14:textId="77777777" w:rsidTr="00A43A5B">
        <w:trPr>
          <w:cantSplit/>
          <w:trHeight w:val="4488"/>
        </w:trPr>
        <w:tc>
          <w:tcPr>
            <w:tcW w:w="6285" w:type="dxa"/>
          </w:tcPr>
          <w:p w14:paraId="410EDB0E" w14:textId="6F38FDE3" w:rsidR="00F448BC" w:rsidRDefault="00A666D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70E81F" wp14:editId="7E1A9D16">
                  <wp:extent cx="3853815" cy="2106295"/>
                  <wp:effectExtent l="0" t="0" r="0" b="825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A92C54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1F68166" w14:textId="62E258C9" w:rsidR="00B77317" w:rsidRPr="00CD1539" w:rsidRDefault="00A666D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Part1_2</w:t>
                  </w:r>
                </w:p>
                <w:p w14:paraId="18CF13AD" w14:textId="77777777"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14:paraId="5B32A3CB" w14:textId="642847A3" w:rsidR="00B77317" w:rsidRPr="00CD1539" w:rsidRDefault="00A666D5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понедельник, 29 января 2024 г.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0C29BAE" w14:textId="3062A7E7" w:rsidR="00B77317" w:rsidRPr="00CD1539" w:rsidRDefault="00A666D5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Static 1</w:t>
                  </w:r>
                </w:p>
                <w:p w14:paraId="04DB427F" w14:textId="70C5BBDC" w:rsidR="00B77317" w:rsidRPr="006A441F" w:rsidRDefault="00A666D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46A1EA0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BA6DEAE" w14:textId="5462DC4E" w:rsidR="00B77317" w:rsidRDefault="00A666D5" w:rsidP="00E3408D">
                      <w:pPr>
                        <w:pStyle w:val="a5"/>
                      </w:pPr>
                      <w:r>
                        <w:t>Table of Contents</w:t>
                      </w:r>
                    </w:p>
                    <w:p w14:paraId="32A3F9A7" w14:textId="5D7EF99C" w:rsidR="00A666D5" w:rsidRDefault="001041F1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57436754" w:history="1">
                        <w:r w:rsidR="00A666D5" w:rsidRPr="00501C8E">
                          <w:rPr>
                            <w:rStyle w:val="ad"/>
                            <w:noProof/>
                          </w:rPr>
                          <w:t>Description</w:t>
                        </w:r>
                        <w:r w:rsidR="00A666D5">
                          <w:rPr>
                            <w:noProof/>
                            <w:webHidden/>
                          </w:rPr>
                          <w:tab/>
                        </w:r>
                        <w:r w:rsidR="00A666D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A666D5">
                          <w:rPr>
                            <w:noProof/>
                            <w:webHidden/>
                          </w:rPr>
                          <w:instrText xml:space="preserve"> PAGEREF _Toc157436754 \h </w:instrText>
                        </w:r>
                        <w:r w:rsidR="00A666D5">
                          <w:rPr>
                            <w:noProof/>
                            <w:webHidden/>
                          </w:rPr>
                        </w:r>
                        <w:r w:rsidR="00A666D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A666D5">
                          <w:rPr>
                            <w:noProof/>
                            <w:webHidden/>
                          </w:rPr>
                          <w:t>1</w:t>
                        </w:r>
                        <w:r w:rsidR="00A666D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AD580E" w14:textId="2B57F827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55" w:history="1">
                        <w:r w:rsidRPr="00501C8E">
                          <w:rPr>
                            <w:rStyle w:val="ad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17E981" w14:textId="57CD43AC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56" w:history="1">
                        <w:r w:rsidRPr="00501C8E">
                          <w:rPr>
                            <w:rStyle w:val="ad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65BA3B" w14:textId="6BAEB40A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57" w:history="1">
                        <w:r w:rsidRPr="00501C8E">
                          <w:rPr>
                            <w:rStyle w:val="ad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A61E08" w14:textId="379D7922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58" w:history="1">
                        <w:r w:rsidRPr="00501C8E">
                          <w:rPr>
                            <w:rStyle w:val="ad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4DB0660" w14:textId="1F9A5649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59" w:history="1">
                        <w:r w:rsidRPr="00501C8E">
                          <w:rPr>
                            <w:rStyle w:val="ad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907941" w14:textId="5CB5F3EB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0" w:history="1">
                        <w:r w:rsidRPr="00501C8E">
                          <w:rPr>
                            <w:rStyle w:val="ad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886723" w14:textId="6A2FF49A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1" w:history="1">
                        <w:r w:rsidRPr="00501C8E">
                          <w:rPr>
                            <w:rStyle w:val="ad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E99039" w14:textId="53B43370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2" w:history="1">
                        <w:r w:rsidRPr="00501C8E">
                          <w:rPr>
                            <w:rStyle w:val="ad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4E7A66" w14:textId="431EDCE7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3" w:history="1">
                        <w:r w:rsidRPr="00501C8E">
                          <w:rPr>
                            <w:rStyle w:val="ad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BA94E3" w14:textId="25B3F377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4" w:history="1">
                        <w:r w:rsidRPr="00501C8E">
                          <w:rPr>
                            <w:rStyle w:val="ad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EEC6B9" w14:textId="3D7390D0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5" w:history="1">
                        <w:r w:rsidRPr="00501C8E">
                          <w:rPr>
                            <w:rStyle w:val="ad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4A5D3C" w14:textId="1DBAF6AC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6" w:history="1">
                        <w:r w:rsidRPr="00501C8E">
                          <w:rPr>
                            <w:rStyle w:val="ad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E778DA" w14:textId="255274E1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7" w:history="1">
                        <w:r w:rsidRPr="00501C8E">
                          <w:rPr>
                            <w:rStyle w:val="ad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14038F" w14:textId="447DBF0A" w:rsidR="00A666D5" w:rsidRDefault="00A666D5">
                      <w:pPr>
                        <w:pStyle w:val="11"/>
                        <w:rPr>
                          <w:noProof/>
                          <w:sz w:val="22"/>
                          <w:lang w:val="ru-UA" w:eastAsia="ru-UA"/>
                        </w:rPr>
                      </w:pPr>
                      <w:hyperlink w:anchor="_Toc157436768" w:history="1">
                        <w:r w:rsidRPr="00501C8E">
                          <w:rPr>
                            <w:rStyle w:val="ad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_Toc157436768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BB9814A" w14:textId="20D95FEA"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C9C9311" w14:textId="77777777" w:rsidR="00F448BC" w:rsidRDefault="00F448BC" w:rsidP="00A5373F"/>
        </w:tc>
      </w:tr>
      <w:tr w:rsidR="00F448BC" w14:paraId="5AED6C9A" w14:textId="77777777" w:rsidTr="00BE081A">
        <w:trPr>
          <w:cantSplit/>
          <w:trHeight w:val="3924"/>
        </w:trPr>
        <w:tc>
          <w:tcPr>
            <w:tcW w:w="6285" w:type="dxa"/>
          </w:tcPr>
          <w:p w14:paraId="287E9EC0" w14:textId="7BFCD191" w:rsidR="00C27B5D" w:rsidRDefault="00A666D5" w:rsidP="00C27B5D">
            <w:pPr>
              <w:pStyle w:val="1"/>
              <w:outlineLvl w:val="0"/>
            </w:pPr>
            <w:bookmarkStart w:id="0" w:name="_Toc157436754"/>
            <w:r>
              <w:t>Description</w:t>
            </w:r>
            <w:bookmarkEnd w:id="0"/>
          </w:p>
          <w:p w14:paraId="1C9D036B" w14:textId="09865EE8" w:rsidR="00F448BC" w:rsidRPr="00E65D6E" w:rsidRDefault="00A666D5" w:rsidP="00FF408C">
            <w:r>
              <w:t>No Data</w:t>
            </w:r>
          </w:p>
        </w:tc>
        <w:tc>
          <w:tcPr>
            <w:tcW w:w="4713" w:type="dxa"/>
            <w:vMerge/>
          </w:tcPr>
          <w:p w14:paraId="4E98E747" w14:textId="77777777" w:rsidR="00F448BC" w:rsidRPr="00A33AA4" w:rsidRDefault="00F448BC" w:rsidP="00840CC7">
            <w:pPr>
              <w:pStyle w:val="3"/>
            </w:pPr>
          </w:p>
        </w:tc>
      </w:tr>
    </w:tbl>
    <w:p w14:paraId="616C39AB" w14:textId="77777777"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356EF9D" w14:textId="77777777" w:rsidTr="00DD03CF">
        <w:tc>
          <w:tcPr>
            <w:tcW w:w="11016" w:type="dxa"/>
          </w:tcPr>
          <w:p w14:paraId="0FED3A47" w14:textId="594AF260" w:rsidR="00343025" w:rsidRDefault="00A666D5" w:rsidP="00343025">
            <w:pPr>
              <w:pStyle w:val="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57436755"/>
            <w:r>
              <w:lastRenderedPageBreak/>
              <w:t>Assumptions</w:t>
            </w:r>
            <w:bookmarkEnd w:id="4"/>
          </w:p>
          <w:p w14:paraId="0B11C248" w14:textId="3671C5C3" w:rsidR="00A96F2C" w:rsidRDefault="00A96F2C" w:rsidP="00A96F2C"/>
        </w:tc>
      </w:tr>
    </w:tbl>
    <w:p w14:paraId="7933415C" w14:textId="77777777"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99BAF3D" w14:textId="77777777" w:rsidTr="00ED5A01">
        <w:tc>
          <w:tcPr>
            <w:tcW w:w="11016" w:type="dxa"/>
          </w:tcPr>
          <w:p w14:paraId="3E5F52C5" w14:textId="6DE0B56A" w:rsidR="00FF408C" w:rsidRDefault="00A666D5" w:rsidP="00FF408C">
            <w:pPr>
              <w:pStyle w:val="1"/>
              <w:outlineLvl w:val="0"/>
            </w:pPr>
            <w:bookmarkStart w:id="5" w:name="_Toc157436756"/>
            <w:r>
              <w:t>Model Information</w:t>
            </w:r>
            <w:bookmarkEnd w:id="5"/>
          </w:p>
          <w:p w14:paraId="69F71C3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FF7AAC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EA50AC7" w14:textId="77777777" w:rsidTr="00077EA0">
                    <w:tc>
                      <w:tcPr>
                        <w:tcW w:w="8640" w:type="dxa"/>
                      </w:tcPr>
                      <w:p w14:paraId="48026337" w14:textId="36092B2E" w:rsidR="00077EA0" w:rsidRDefault="00A666D5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8CA6528" wp14:editId="5BB9F5DD">
                              <wp:extent cx="5349240" cy="2921635"/>
                              <wp:effectExtent l="0" t="0" r="3810" b="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216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C9B26F2" w14:textId="6BA0850A" w:rsidR="00C16188" w:rsidRDefault="00A666D5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Part1_2</w:t>
                  </w:r>
                </w:p>
                <w:p w14:paraId="2731E3AA" w14:textId="28957B71" w:rsidR="00C16188" w:rsidRDefault="00A666D5" w:rsidP="00C16188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236C87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5E7838" w14:textId="5C67B3D2" w:rsidR="00C16188" w:rsidRPr="0044448A" w:rsidRDefault="00A666D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14305A4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B59269" w14:textId="3ADE16A6" w:rsidR="00C16188" w:rsidRDefault="00A666D5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BEB8CA" w14:textId="287C2693" w:rsidR="00C16188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C3CD69" w14:textId="6CC450D1" w:rsidR="00C16188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AC1F8C" w14:textId="1311A32B" w:rsidR="00C16188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25E4D6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3C3EDE" w14:textId="7AEBE6CC" w:rsidR="00C16188" w:rsidRDefault="00A666D5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Cut-Extrude7</w:t>
                  </w:r>
                </w:p>
                <w:p w14:paraId="79449FC4" w14:textId="3A95AD58" w:rsidR="004B3022" w:rsidRPr="0044448A" w:rsidRDefault="00A666D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B27E6DB" wp14:editId="6773309E">
                        <wp:extent cx="1562735" cy="853440"/>
                        <wp:effectExtent l="0" t="0" r="0" b="3810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53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B2093A" w14:textId="380E89D7" w:rsidR="00C16188" w:rsidRPr="0044448A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2A4FCF" w14:textId="77777777" w:rsidR="00A666D5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Mass:0,115919 kg</w:t>
                  </w:r>
                </w:p>
                <w:p w14:paraId="2FCEFBE5" w14:textId="77777777" w:rsidR="00A666D5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Volume:1,50544e-05 m^3</w:t>
                  </w:r>
                </w:p>
                <w:p w14:paraId="19BAF2B3" w14:textId="77777777" w:rsidR="00A666D5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Density:7 700 kg/m^3</w:t>
                  </w:r>
                </w:p>
                <w:p w14:paraId="2138A3D7" w14:textId="77777777" w:rsidR="00A666D5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Weight:1,13601 N</w:t>
                  </w:r>
                </w:p>
                <w:p w14:paraId="4118ECFB" w14:textId="33FD8DE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6AD7AA" w14:textId="77777777" w:rsidR="00A666D5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D:\Download\Gmail\Part1_2.SLDPRT</w:t>
                  </w:r>
                </w:p>
                <w:p w14:paraId="74483D23" w14:textId="32E04BC2" w:rsidR="00C16188" w:rsidRPr="0044448A" w:rsidRDefault="00A666D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Jan 29 15:22:03 2024</w:t>
                  </w:r>
                </w:p>
              </w:tc>
            </w:tr>
          </w:tbl>
          <w:p w14:paraId="14CBCD9D" w14:textId="01743E4E" w:rsidR="00FF408C" w:rsidRDefault="00FF408C" w:rsidP="00A96F2C"/>
        </w:tc>
      </w:tr>
    </w:tbl>
    <w:p w14:paraId="149EA1A3" w14:textId="77777777"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84FC0A8" w14:textId="77777777" w:rsidTr="005E294F">
        <w:tc>
          <w:tcPr>
            <w:tcW w:w="11016" w:type="dxa"/>
          </w:tcPr>
          <w:p w14:paraId="24ABA1F7" w14:textId="4B992D28" w:rsidR="00B35001" w:rsidRPr="00B35001" w:rsidRDefault="00A666D5" w:rsidP="00B35001">
            <w:pPr>
              <w:pStyle w:val="1"/>
              <w:outlineLvl w:val="0"/>
            </w:pPr>
            <w:bookmarkStart w:id="6" w:name="_Toc15743675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73"/>
              <w:gridCol w:w="5132"/>
            </w:tblGrid>
            <w:tr w:rsidR="00B35001" w14:paraId="219A739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713999" w14:textId="403929ED" w:rsidR="00B35001" w:rsidRDefault="00A666D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BB9D9C" w14:textId="620FB357" w:rsidR="00B35001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A666D5" w14:paraId="54E532D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954CB2" w14:textId="77DBB991" w:rsidR="00A666D5" w:rsidRDefault="00A666D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AC2A72" w14:textId="436AE59D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A666D5" w14:paraId="2687F8A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D49B26" w14:textId="495A9647" w:rsidR="00A666D5" w:rsidRDefault="00A666D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50CAFC" w14:textId="3343EE72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666D5" w14:paraId="23E4E27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269214" w14:textId="1ED01FE2" w:rsidR="00A666D5" w:rsidRDefault="00A666D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BEDB03" w14:textId="3163ED3B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666D5" w14:paraId="02E86E3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431534" w14:textId="29D9FD84" w:rsidR="00A666D5" w:rsidRDefault="00A666D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912FED" w14:textId="2ADF8540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A666D5" w14:paraId="1E89762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AC56FF" w14:textId="1A8636EB" w:rsidR="00A666D5" w:rsidRDefault="00A666D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2385F" w14:textId="29F5A82B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A666D5" w14:paraId="59A8008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586498" w14:textId="1D2949C9" w:rsidR="00A666D5" w:rsidRDefault="00A666D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17FF3F" w14:textId="54005878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46719F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173BB7" w14:textId="0FFB85A9" w:rsidR="00A666D5" w:rsidRDefault="00A666D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5AC62E" w14:textId="3F4353D3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A666D5" w14:paraId="763BF58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D84001" w14:textId="754644AE" w:rsidR="00A666D5" w:rsidRDefault="00A666D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1C56D5" w14:textId="23C5B9EE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293A0A4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D0F636" w14:textId="32A928D9" w:rsidR="00A666D5" w:rsidRDefault="00A666D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8263C3" w14:textId="1E90EB9E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322D121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A8CA58" w14:textId="061AD93E" w:rsidR="00A666D5" w:rsidRDefault="00A666D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675B79" w14:textId="4F0CC270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60E789D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41DC9" w14:textId="2D9F80EE" w:rsidR="00A666D5" w:rsidRDefault="00A666D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7A526" w14:textId="5B21E80D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A666D5" w14:paraId="11BFF4B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485CA8" w14:textId="0C1BC948" w:rsidR="00A666D5" w:rsidRDefault="00A666D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17A273" w14:textId="2105767F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16CA863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9297EA" w14:textId="728BB0FD" w:rsidR="00A666D5" w:rsidRDefault="00A666D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DAD92D" w14:textId="7411BEE9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666D5" w14:paraId="65119F0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A14C70" w14:textId="700E4FE1" w:rsidR="00A666D5" w:rsidRDefault="00A666D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E1252" w14:textId="701B50CA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0739BAB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6BF732" w14:textId="4CBCB10E" w:rsidR="00A666D5" w:rsidRDefault="00A666D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F702F9" w14:textId="7DE15739" w:rsidR="00A666D5" w:rsidRDefault="00A666D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666D5" w14:paraId="6973C78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93F22A" w14:textId="19BA1DCC" w:rsidR="00A666D5" w:rsidRDefault="00A666D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BDE7D6" w14:textId="1415E4D8" w:rsidR="00A666D5" w:rsidRDefault="00A666D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(D:\Download\Gmail)</w:t>
                  </w:r>
                </w:p>
              </w:tc>
            </w:tr>
          </w:tbl>
          <w:p w14:paraId="173A72B8" w14:textId="20AA0806" w:rsidR="005E294F" w:rsidRDefault="005E294F" w:rsidP="00A96F2C"/>
        </w:tc>
      </w:tr>
      <w:bookmarkEnd w:id="1"/>
      <w:bookmarkEnd w:id="2"/>
      <w:bookmarkEnd w:id="3"/>
    </w:tbl>
    <w:p w14:paraId="669EAF44" w14:textId="77777777"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01E15E38" w14:textId="77777777" w:rsidTr="00E80CD9">
        <w:tc>
          <w:tcPr>
            <w:tcW w:w="11016" w:type="dxa"/>
          </w:tcPr>
          <w:p w14:paraId="70B6B36B" w14:textId="1CEC5C66" w:rsidR="00F33129" w:rsidRPr="00B35001" w:rsidRDefault="00A666D5" w:rsidP="000A7C6B">
            <w:pPr>
              <w:pStyle w:val="1"/>
              <w:outlineLvl w:val="0"/>
            </w:pPr>
            <w:bookmarkStart w:id="7" w:name="_Toc15743675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575224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E0968" w14:textId="79E2A525" w:rsidR="00F33129" w:rsidRDefault="00A666D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8BA63C" w14:textId="54652AF5" w:rsidR="00F33129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A666D5" w14:paraId="0527198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925E57" w14:textId="480B9182" w:rsidR="00A666D5" w:rsidRDefault="00A666D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3A143C" w14:textId="7EDA01EA" w:rsidR="00A666D5" w:rsidRDefault="00A666D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A666D5" w14:paraId="0E75D4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76ED87" w14:textId="59768B98" w:rsidR="00A666D5" w:rsidRDefault="00A666D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8326D7" w14:textId="33D63DF5" w:rsidR="00A666D5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A666D5" w14:paraId="0AB6EE9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B594CB" w14:textId="26EAD757" w:rsidR="00A666D5" w:rsidRDefault="00A666D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1A302C" w14:textId="1A53F3F5" w:rsidR="00A666D5" w:rsidRDefault="00A666D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A666D5" w14:paraId="3789A5A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46771" w14:textId="36A46BC2" w:rsidR="00A666D5" w:rsidRDefault="00A666D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91201D" w14:textId="5CC6B4FC" w:rsidR="00A666D5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043BE1E" w14:textId="7DD41FC1" w:rsidR="00F33129" w:rsidRDefault="00F33129" w:rsidP="000A7C6B"/>
        </w:tc>
      </w:tr>
    </w:tbl>
    <w:p w14:paraId="3DE82B3D" w14:textId="77777777"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B045807" w14:textId="77777777" w:rsidTr="005273D5">
        <w:trPr>
          <w:trHeight w:val="4158"/>
        </w:trPr>
        <w:tc>
          <w:tcPr>
            <w:tcW w:w="11136" w:type="dxa"/>
          </w:tcPr>
          <w:p w14:paraId="0ECF930A" w14:textId="39B9C8F3" w:rsidR="00E80CD9" w:rsidRPr="00AC3438" w:rsidRDefault="00A666D5" w:rsidP="000A7C6B">
            <w:pPr>
              <w:pStyle w:val="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5743675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2F2C5DE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48A2E0" w14:textId="7E83F8DA" w:rsidR="00E80CD9" w:rsidRPr="003E6C57" w:rsidRDefault="00A666D5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9D46B7" w14:textId="0EE78514" w:rsidR="00E80CD9" w:rsidRPr="003E6C57" w:rsidRDefault="00A666D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AE9E11" w14:textId="1EA09473" w:rsidR="00E80CD9" w:rsidRPr="003E6C57" w:rsidRDefault="00A666D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FCAC20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69DD1BC" w14:textId="06B7D251" w:rsidR="00E80CD9" w:rsidRPr="00577134" w:rsidRDefault="00A666D5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50C0E9E" wp14:editId="578AD640">
                        <wp:extent cx="1904365" cy="1040130"/>
                        <wp:effectExtent l="0" t="0" r="635" b="7620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40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B9D7DB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83C4FB" w14:textId="30F9C91E" w:rsidR="00E80CD9" w:rsidRPr="00BE6656" w:rsidRDefault="00A666D5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28A70D" w14:textId="57325708" w:rsidR="00E80CD9" w:rsidRPr="00BE6656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A666D5" w:rsidRPr="00577134" w14:paraId="2FE04B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543237" w14:textId="4ABCCAA8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173F32" w14:textId="47B77D7A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A666D5" w:rsidRPr="00577134" w14:paraId="1F97AEE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77A7B7" w14:textId="191CA03E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6A003C" w14:textId="7A3C2E55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A666D5" w:rsidRPr="00577134" w14:paraId="2669FE5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C61DE1" w14:textId="4B505203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751317" w14:textId="636717B7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6,20422e+08 N/m^2</w:t>
                        </w:r>
                      </w:p>
                    </w:tc>
                  </w:tr>
                  <w:tr w:rsidR="00A666D5" w:rsidRPr="00577134" w14:paraId="11484A2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C2B370" w14:textId="1D5265A9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6A7646" w14:textId="7D12B88B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7,23826e+08 N/m^2</w:t>
                        </w:r>
                      </w:p>
                    </w:tc>
                  </w:tr>
                  <w:tr w:rsidR="00A666D5" w:rsidRPr="00577134" w14:paraId="0E2E9CD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AFBCA8" w14:textId="2D42C5C9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E520F8" w14:textId="75AA6AE9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2,1e+11 N/m^2</w:t>
                        </w:r>
                      </w:p>
                    </w:tc>
                  </w:tr>
                  <w:tr w:rsidR="00A666D5" w:rsidRPr="00577134" w14:paraId="4F55859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6F4906" w14:textId="1EF2F62E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5155CD" w14:textId="69DB1402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0,28  </w:t>
                        </w:r>
                      </w:p>
                    </w:tc>
                  </w:tr>
                  <w:tr w:rsidR="00A666D5" w:rsidRPr="00577134" w14:paraId="3D79243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FE3B3D" w14:textId="6B6ED068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3370BF" w14:textId="153E06BE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7 700 kg/m^3</w:t>
                        </w:r>
                      </w:p>
                    </w:tc>
                  </w:tr>
                  <w:tr w:rsidR="00A666D5" w:rsidRPr="00577134" w14:paraId="17C0E20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0308BF" w14:textId="5DAD0342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7384F8" w14:textId="5162E274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7,9e+10 N/m^2</w:t>
                        </w:r>
                      </w:p>
                    </w:tc>
                  </w:tr>
                  <w:tr w:rsidR="00A666D5" w:rsidRPr="00577134" w14:paraId="79EBC73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E2B096" w14:textId="6546108C" w:rsidR="00A666D5" w:rsidRDefault="00A666D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9D41A3" w14:textId="4BF5B209" w:rsidR="00A666D5" w:rsidRDefault="00A666D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1,3e-05 /Kelvin</w:t>
                        </w:r>
                      </w:p>
                    </w:tc>
                  </w:tr>
                </w:tbl>
                <w:p w14:paraId="43EC566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CBAA7F8" w14:textId="61CDA4F4" w:rsidR="00E80CD9" w:rsidRPr="00577134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SolidBody 1(Cut-Extrude7)(Part1_2)</w:t>
                  </w:r>
                </w:p>
              </w:tc>
            </w:tr>
            <w:tr w:rsidR="00E80CD9" w:rsidRPr="000841BF" w14:paraId="5D42739A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4C323D5" w14:textId="507D6811" w:rsidR="00E80CD9" w:rsidRPr="000841BF" w:rsidRDefault="00A666D5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2742069C" w14:textId="56512929" w:rsidR="00E80CD9" w:rsidRDefault="00E80CD9" w:rsidP="000A7C6B"/>
        </w:tc>
      </w:tr>
      <w:bookmarkEnd w:id="8"/>
      <w:bookmarkEnd w:id="9"/>
      <w:bookmarkEnd w:id="10"/>
    </w:tbl>
    <w:p w14:paraId="60B1D7B6" w14:textId="77777777"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6BE8D3F" w14:textId="77777777" w:rsidTr="00452CBC">
        <w:tc>
          <w:tcPr>
            <w:tcW w:w="11016" w:type="dxa"/>
          </w:tcPr>
          <w:p w14:paraId="21AD52C9" w14:textId="0D427822" w:rsidR="005273D5" w:rsidRPr="00AF1A58" w:rsidRDefault="00A666D5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2" w:name="_Toc157436760"/>
            <w:r>
              <w:rPr>
                <w:rStyle w:val="a3"/>
              </w:rPr>
              <w:t>Loads and Fixtures</w:t>
            </w:r>
            <w:bookmarkEnd w:id="12"/>
          </w:p>
          <w:tbl>
            <w:tblPr>
              <w:tblStyle w:val="30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A666D5" w14:paraId="789A51CF" w14:textId="77777777" w:rsidTr="00C339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14DB18E" w14:textId="366E75B7" w:rsidR="00A666D5" w:rsidRPr="004E282D" w:rsidRDefault="00A666D5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CA14177" w14:textId="087B57FB" w:rsidR="00A666D5" w:rsidRPr="004E282D" w:rsidRDefault="00A666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E658B35" w14:textId="152046EA" w:rsidR="00A666D5" w:rsidRPr="004E282D" w:rsidRDefault="00A666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A666D5" w14:paraId="196BA8F0" w14:textId="77777777" w:rsidTr="00F95B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3416A89" w14:textId="389BF971" w:rsidR="00A666D5" w:rsidRPr="00AD5FBA" w:rsidRDefault="00A666D5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FA0D8D2" w14:textId="7741D859" w:rsidR="00A666D5" w:rsidRPr="006208CB" w:rsidRDefault="00A666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415CCF6" wp14:editId="55420133">
                        <wp:extent cx="1772285" cy="967740"/>
                        <wp:effectExtent l="0" t="0" r="0" b="3810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6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A666D5" w14:paraId="420FCBF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B7C285C" w14:textId="6B094631" w:rsidR="00A666D5" w:rsidRPr="00BE6656" w:rsidRDefault="00A666D5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5254689" w14:textId="5DD6B691" w:rsidR="00A666D5" w:rsidRPr="00154A1A" w:rsidRDefault="00A666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666D5" w14:paraId="109F00B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BC0C1BD" w14:textId="3EEB912C" w:rsidR="00A666D5" w:rsidRDefault="00A666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D55EB5" w14:textId="6E2D2843" w:rsidR="00A666D5" w:rsidRDefault="00A666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3E31363" w14:textId="77777777" w:rsidR="00A666D5" w:rsidRPr="004C6DEB" w:rsidRDefault="00A666D5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5506337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23CCF36" w14:textId="0C18A5C5" w:rsidR="003F154A" w:rsidRPr="003F154A" w:rsidRDefault="00A666D5" w:rsidP="003F154A">
                  <w:pPr>
                    <w:rPr>
                      <w:rStyle w:val="a3"/>
                      <w:bCs/>
                    </w:rPr>
                  </w:pPr>
                  <w:r>
                    <w:rPr>
                      <w:rStyle w:val="a3"/>
                      <w:b/>
                    </w:rPr>
                    <w:t>Resultant Forces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3B92720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1E62429" w14:textId="099B5E75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05EEB1" w14:textId="531C0E50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FA2E62C" w14:textId="0C8149A7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7653014" w14:textId="4EF7E706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FF2401C" w14:textId="599626A9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5F158D0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C2C3F57" w14:textId="2C914A1C" w:rsidR="003F154A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886E889" w14:textId="3F8FD779" w:rsidR="003F154A" w:rsidRPr="00EF37BF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50,0005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A93BA64" w14:textId="5E48EC23" w:rsidR="003F154A" w:rsidRPr="00EF37BF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-1,2707e-05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627A61" w14:textId="1D5A42CD" w:rsidR="003F154A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-1,82688e-05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CFD8C05" w14:textId="592A40BE" w:rsidR="003F154A" w:rsidRPr="00EF37BF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50,0005</w:t>
                        </w:r>
                      </w:p>
                    </w:tc>
                  </w:tr>
                  <w:tr w:rsidR="00935682" w14:paraId="66130A30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6E8D17E" w14:textId="5CD4E0D2" w:rsidR="00935682" w:rsidRDefault="00A666D5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CB9B5E1" w14:textId="0C4A160D" w:rsidR="00935682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B8329D1" w14:textId="2E97EB8F" w:rsidR="00935682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1E80FCB" w14:textId="2AC180A0" w:rsidR="00935682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EB2A28E" w14:textId="45029988" w:rsidR="00935682" w:rsidRDefault="00A666D5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37AB3CD" w14:textId="77777777"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7FB011C" w14:textId="77777777" w:rsidR="005273D5" w:rsidRDefault="005273D5" w:rsidP="00840CC7">
            <w:pPr>
              <w:pStyle w:val="3"/>
            </w:pPr>
          </w:p>
          <w:tbl>
            <w:tblPr>
              <w:tblStyle w:val="2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A666D5" w14:paraId="034D118B" w14:textId="77777777" w:rsidTr="008F3F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36657A2" w14:textId="7D9F224B" w:rsidR="00A666D5" w:rsidRPr="004E282D" w:rsidRDefault="00A666D5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83C87C5" w14:textId="080308BB" w:rsidR="00A666D5" w:rsidRPr="004E282D" w:rsidRDefault="00A666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D87F19F" w14:textId="064A8C6E" w:rsidR="00A666D5" w:rsidRPr="004E282D" w:rsidRDefault="00A666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Details</w:t>
                  </w:r>
                </w:p>
              </w:tc>
            </w:tr>
            <w:tr w:rsidR="00A666D5" w14:paraId="1F553396" w14:textId="77777777" w:rsidTr="003C6B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EA6BE7D" w14:textId="361FEA2C" w:rsidR="00A666D5" w:rsidRPr="00F42DD1" w:rsidRDefault="00A666D5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DE695B6" w14:textId="0364572C" w:rsidR="00A666D5" w:rsidRPr="006208CB" w:rsidRDefault="00A666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B70DD78" wp14:editId="1297DAA1">
                        <wp:extent cx="1907540" cy="1042035"/>
                        <wp:effectExtent l="0" t="0" r="0" b="5715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42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A666D5" w14:paraId="5D5B492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5442987" w14:textId="49F9A770" w:rsidR="00A666D5" w:rsidRPr="00BE6656" w:rsidRDefault="00A666D5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2FA09EA" w14:textId="099947B0" w:rsidR="00A666D5" w:rsidRPr="00B77EA3" w:rsidRDefault="00A666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666D5" w14:paraId="3ED73C0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C1C76D" w14:textId="62269229" w:rsidR="00A666D5" w:rsidRDefault="00A666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C0C4C48" w14:textId="7CC222E1" w:rsidR="00A666D5" w:rsidRDefault="00A666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A666D5" w14:paraId="3DE5A19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ECA7DE8" w14:textId="2D756FE2" w:rsidR="00A666D5" w:rsidRDefault="00A666D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94D19DB" w14:textId="0D51E9E7" w:rsidR="00A666D5" w:rsidRDefault="00A666D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50 N</w:t>
                        </w:r>
                      </w:p>
                    </w:tc>
                  </w:tr>
                </w:tbl>
                <w:p w14:paraId="69849BAD" w14:textId="77777777" w:rsidR="00A666D5" w:rsidRDefault="00A666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14:paraId="0185D810" w14:textId="538090E3" w:rsidR="005273D5" w:rsidRDefault="005273D5" w:rsidP="000A7C6B">
            <w:pPr>
              <w:rPr>
                <w:rStyle w:val="a3"/>
              </w:rPr>
            </w:pPr>
          </w:p>
        </w:tc>
      </w:tr>
    </w:tbl>
    <w:p w14:paraId="573D5C8A" w14:textId="77777777"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58EDF50" w14:textId="77777777" w:rsidTr="005B3D16">
        <w:tc>
          <w:tcPr>
            <w:tcW w:w="11016" w:type="dxa"/>
          </w:tcPr>
          <w:p w14:paraId="6813F761" w14:textId="0CA02127" w:rsidR="00132707" w:rsidRDefault="00132707" w:rsidP="000A7C6B">
            <w:pPr>
              <w:pStyle w:val="1"/>
              <w:outlineLvl w:val="0"/>
            </w:pPr>
            <w:r>
              <w:lastRenderedPageBreak/>
              <w:br w:type="page"/>
            </w:r>
            <w:bookmarkStart w:id="13" w:name="_Toc157436761"/>
            <w:r w:rsidR="00A666D5">
              <w:t>Connector Definitions</w:t>
            </w:r>
            <w:bookmarkEnd w:id="13"/>
          </w:p>
          <w:p w14:paraId="1420288F" w14:textId="762486B1" w:rsidR="00132707" w:rsidRDefault="00A666D5" w:rsidP="000A7C6B">
            <w:r>
              <w:t>No Data</w:t>
            </w:r>
          </w:p>
          <w:p w14:paraId="30C0A920" w14:textId="064332BA" w:rsidR="00EF37BF" w:rsidRPr="009C0A33" w:rsidRDefault="00EF37BF" w:rsidP="000A7C6B"/>
          <w:p w14:paraId="51C020AE" w14:textId="77777777" w:rsidR="000F2729" w:rsidRDefault="000F2729" w:rsidP="000A7C6B"/>
          <w:p w14:paraId="52B2A553" w14:textId="5AFDD060" w:rsidR="00E12C21" w:rsidRDefault="00E12C21" w:rsidP="000A7C6B"/>
          <w:p w14:paraId="7E1CAEC5" w14:textId="77777777" w:rsidR="00D72EE8" w:rsidRDefault="00D72EE8" w:rsidP="00D72EE8"/>
          <w:p w14:paraId="2D69C570" w14:textId="562FE5AA" w:rsidR="00D72EE8" w:rsidRPr="009C0A33" w:rsidRDefault="00D72EE8" w:rsidP="00D72EE8"/>
          <w:p w14:paraId="07DEB33D" w14:textId="35E3A9A0" w:rsidR="00132707" w:rsidRDefault="00132707" w:rsidP="000A7C6B"/>
        </w:tc>
      </w:tr>
    </w:tbl>
    <w:p w14:paraId="5519C3B9" w14:textId="77777777"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BE02D7A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8766ADE" w14:textId="6A914014" w:rsidR="00104BD8" w:rsidRDefault="00A666D5" w:rsidP="000A7C6B">
            <w:pPr>
              <w:pStyle w:val="1"/>
              <w:outlineLvl w:val="0"/>
            </w:pPr>
            <w:bookmarkStart w:id="14" w:name="_Toc157436762"/>
            <w:r>
              <w:t>Interaction Information</w:t>
            </w:r>
            <w:bookmarkEnd w:id="14"/>
          </w:p>
          <w:p w14:paraId="51EEBE9C" w14:textId="77A6752D" w:rsidR="00104BD8" w:rsidRDefault="00A666D5" w:rsidP="000A7C6B">
            <w:r>
              <w:t>No Data</w:t>
            </w:r>
          </w:p>
          <w:p w14:paraId="17CE20A0" w14:textId="219F528C" w:rsidR="00104BD8" w:rsidRDefault="00104BD8" w:rsidP="000A7C6B">
            <w:pPr>
              <w:rPr>
                <w:rStyle w:val="A30"/>
              </w:rPr>
            </w:pPr>
          </w:p>
          <w:p w14:paraId="59C66A12" w14:textId="77777777" w:rsidR="00104BD8" w:rsidRDefault="00104BD8" w:rsidP="000A7C6B"/>
        </w:tc>
      </w:tr>
    </w:tbl>
    <w:p w14:paraId="523D5B3D" w14:textId="77777777"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F8F8C4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E21CA9" w14:textId="2D7A227F" w:rsidR="00A61A59" w:rsidRDefault="00A666D5" w:rsidP="000A7C6B">
            <w:pPr>
              <w:pStyle w:val="1"/>
              <w:outlineLvl w:val="0"/>
            </w:pPr>
            <w:bookmarkStart w:id="15" w:name="_Toc15743676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B0CF72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724FA4" w14:textId="6DC74787" w:rsidR="00A9531D" w:rsidRDefault="00A666D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663505" w14:textId="2AD2DE6B" w:rsidR="00A9531D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666D5" w14:paraId="522CCA8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2F40C9" w14:textId="1B621328" w:rsidR="00A666D5" w:rsidRDefault="00A666D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D533B1" w14:textId="1C8599E9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A666D5" w14:paraId="478F36B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8C8B13" w14:textId="5C339B4B" w:rsidR="00A666D5" w:rsidRDefault="00A666D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C01FC2" w14:textId="42D973A6" w:rsidR="00A666D5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A666D5" w14:paraId="10D8ED7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441EBA" w14:textId="6D19BC59" w:rsidR="00A666D5" w:rsidRDefault="00A666D5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BC673" w14:textId="0F5B9A4C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4,94019 mm</w:t>
                  </w:r>
                </w:p>
              </w:tc>
            </w:tr>
            <w:tr w:rsidR="00A666D5" w14:paraId="0D5C218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963DD" w14:textId="227DE98B" w:rsidR="00A666D5" w:rsidRDefault="00A666D5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8E529" w14:textId="53753C42" w:rsidR="00A666D5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0,765367 mm</w:t>
                  </w:r>
                </w:p>
              </w:tc>
            </w:tr>
            <w:tr w:rsidR="00A666D5" w14:paraId="2998C47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A48DD3" w14:textId="64B4DC12" w:rsidR="00A666D5" w:rsidRDefault="00A666D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E1D443" w14:textId="096B8126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B717FA2" w14:textId="77777777" w:rsidR="00690657" w:rsidRDefault="00690657" w:rsidP="00690657"/>
          <w:p w14:paraId="5C3A511A" w14:textId="29F0B2AE" w:rsidR="00A9531D" w:rsidRPr="00690657" w:rsidRDefault="00A666D5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0D71EA5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4637D3" w14:textId="2EA3133E" w:rsidR="007107BE" w:rsidRDefault="00A666D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86A46" w14:textId="6AA8CACD" w:rsidR="007107BE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60053</w:t>
                  </w:r>
                </w:p>
              </w:tc>
            </w:tr>
            <w:tr w:rsidR="00A666D5" w14:paraId="7E9AA7F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D2B31A" w14:textId="0E2AC531" w:rsidR="00A666D5" w:rsidRDefault="00A666D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2DDD96" w14:textId="19DB9217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37463</w:t>
                  </w:r>
                </w:p>
              </w:tc>
            </w:tr>
            <w:tr w:rsidR="00A666D5" w14:paraId="5D5E3B7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892569" w14:textId="031BE62D" w:rsidR="00A666D5" w:rsidRDefault="00A666D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6D0B7A" w14:textId="605A0AB0" w:rsidR="00A666D5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4,3459</w:t>
                  </w:r>
                </w:p>
              </w:tc>
            </w:tr>
            <w:tr w:rsidR="00A666D5" w14:paraId="01AD3CE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60F87F" w14:textId="6E06E0BB" w:rsidR="00A666D5" w:rsidRDefault="00A666D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29E7C5" w14:textId="18E84C37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99,7</w:t>
                  </w:r>
                </w:p>
              </w:tc>
            </w:tr>
            <w:tr w:rsidR="00A666D5" w14:paraId="7EFA100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A8288E" w14:textId="5A46F87F" w:rsidR="00A666D5" w:rsidRDefault="00A666D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8DEDA" w14:textId="6FB81373" w:rsidR="00A666D5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666D5" w14:paraId="7697760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7EB22A" w14:textId="2B9874EA" w:rsidR="00A666D5" w:rsidRDefault="00A666D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85D70A" w14:textId="12CA04A9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666D5" w14:paraId="4DC6CE6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097257" w14:textId="5EE87086" w:rsidR="00A666D5" w:rsidRDefault="00A666D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74329E" w14:textId="1631A63D" w:rsidR="00A666D5" w:rsidRDefault="00A666D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A666D5" w14:paraId="7E404D7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508115" w14:textId="03E9E339" w:rsidR="00A666D5" w:rsidRDefault="00A666D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74E349" w14:textId="3EBEAC57" w:rsidR="00A666D5" w:rsidRDefault="00A666D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MISHAPC</w:t>
                  </w:r>
                </w:p>
              </w:tc>
            </w:tr>
          </w:tbl>
          <w:p w14:paraId="0546935A" w14:textId="5EC4D655" w:rsidR="00A61A59" w:rsidRPr="00F077CB" w:rsidRDefault="00A61A59" w:rsidP="000A7C6B"/>
        </w:tc>
      </w:tr>
    </w:tbl>
    <w:p w14:paraId="41067769" w14:textId="77777777"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C95E6C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01FC05A" w14:textId="28C57487" w:rsidR="002C53F9" w:rsidRDefault="00A666D5" w:rsidP="000A7C6B">
            <w:pPr>
              <w:pStyle w:val="1"/>
              <w:outlineLvl w:val="0"/>
            </w:pPr>
            <w:bookmarkStart w:id="16" w:name="_Toc157436764"/>
            <w:r>
              <w:t>Sensor Details</w:t>
            </w:r>
            <w:bookmarkEnd w:id="16"/>
          </w:p>
          <w:p w14:paraId="162961B4" w14:textId="2855C6FB" w:rsidR="002C53F9" w:rsidRPr="00F077CB" w:rsidRDefault="00A666D5" w:rsidP="000A7C6B">
            <w:r>
              <w:t>No Data</w:t>
            </w:r>
          </w:p>
        </w:tc>
      </w:tr>
    </w:tbl>
    <w:p w14:paraId="2DC3E0A0" w14:textId="77777777"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5601CC0A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E8D1CA9" w14:textId="2D74A3D3" w:rsidR="005F5B79" w:rsidRDefault="00A666D5" w:rsidP="000A7C6B">
            <w:pPr>
              <w:pStyle w:val="1"/>
              <w:outlineLvl w:val="0"/>
            </w:pPr>
            <w:bookmarkStart w:id="17" w:name="_Toc157436765"/>
            <w:r>
              <w:lastRenderedPageBreak/>
              <w:t>Resultant Forces</w:t>
            </w:r>
            <w:bookmarkEnd w:id="17"/>
          </w:p>
          <w:p w14:paraId="169164A0" w14:textId="7DDFC7FE" w:rsidR="005F5B79" w:rsidRPr="000B04D4" w:rsidRDefault="00A666D5" w:rsidP="000A7C6B">
            <w:pPr>
              <w:pStyle w:val="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9B4AFA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2CE10CF" w14:textId="16481672" w:rsidR="005F5B79" w:rsidRDefault="00A666D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67C85E" w14:textId="7AFA88A2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7E7898" w14:textId="7AC33970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CE52CC5" w14:textId="5349EC91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EF35B54" w14:textId="56D86256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039695" w14:textId="33609163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8D3E9F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C2F46F" w14:textId="6691E1C9" w:rsidR="005F5B79" w:rsidRPr="004D2956" w:rsidRDefault="00A666D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27EF3C" w14:textId="7858B6D8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11B161" w14:textId="2E7F75CD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50,0005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CEB540" w14:textId="56056532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-1,2707e-05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0C1803" w14:textId="46416624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-1,82688e-05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021B08" w14:textId="1AB64FC5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50,0005</w:t>
                  </w:r>
                </w:p>
              </w:tc>
            </w:tr>
          </w:tbl>
          <w:p w14:paraId="44C4277D" w14:textId="415D87A4" w:rsidR="005F5B79" w:rsidRPr="000B04D4" w:rsidRDefault="00A666D5" w:rsidP="000A7C6B">
            <w:pPr>
              <w:pStyle w:val="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80AAD2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2BB011" w14:textId="1DFA92AD" w:rsidR="005F5B79" w:rsidRDefault="00A666D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0E44DC" w14:textId="31E1D3AF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7466BE" w14:textId="22F06643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596510E" w14:textId="3C47E6CB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B04B3E" w14:textId="655A8B18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0437C77" w14:textId="303CD962" w:rsidR="005F5B79" w:rsidRDefault="00A666D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428702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A0CB44" w14:textId="30D9ADFF" w:rsidR="005F5B79" w:rsidRPr="004D2956" w:rsidRDefault="00A666D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A2C858" w14:textId="3F82C128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ECAD3D" w14:textId="7B8FE1EB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BECBC3" w14:textId="2D6DCA5F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9BC012" w14:textId="5D970497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245047" w14:textId="296C3EE6" w:rsidR="005F5B79" w:rsidRPr="004D2956" w:rsidRDefault="00A666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E64A459" w14:textId="77777777" w:rsidR="005F5B79" w:rsidRDefault="005F5B79" w:rsidP="000A7C6B"/>
        </w:tc>
      </w:tr>
      <w:tr w:rsidR="005F5B79" w14:paraId="775039E0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DFD7014" w14:textId="2F26FCA1" w:rsidR="00C6072D" w:rsidRPr="000B04D4" w:rsidRDefault="00A666D5" w:rsidP="00C6072D">
            <w:pPr>
              <w:pStyle w:val="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7FAE35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C17DF1" w14:textId="43EAB19B" w:rsidR="00C6072D" w:rsidRDefault="00A666D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00955C1" w14:textId="11B16B0D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2B805E" w14:textId="08A8547E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E852EA" w14:textId="15C2ACE6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7C1CE69" w14:textId="55B9F4EF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189AE3" w14:textId="120F4337" w:rsidR="00C6072D" w:rsidRDefault="00A666D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658E847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F03129" w14:textId="1DAC5802" w:rsidR="00C6072D" w:rsidRPr="004D2956" w:rsidRDefault="00A666D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9AC059" w14:textId="5E6498AE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D1D0A1" w14:textId="3CBE2251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-0,0357595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3D701B" w14:textId="686FA262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-0,0181566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027774" w14:textId="59F6522F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0,0655442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AD6718" w14:textId="6E924E73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0,0768403</w:t>
                  </w:r>
                </w:p>
              </w:tc>
            </w:tr>
          </w:tbl>
          <w:p w14:paraId="1BD39621" w14:textId="7479E923" w:rsidR="00C6072D" w:rsidRPr="000B04D4" w:rsidRDefault="00A666D5" w:rsidP="00C6072D">
            <w:pPr>
              <w:pStyle w:val="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A7A2072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F333B85" w14:textId="70DB8A76" w:rsidR="00C6072D" w:rsidRDefault="00A666D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7F1464" w14:textId="1771B0FB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3E0736" w14:textId="7E0DC9B9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7A77603" w14:textId="60AEECDE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67314C" w14:textId="39F24284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DB1323" w14:textId="0940ABA4" w:rsidR="00C6072D" w:rsidRDefault="00A666D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C028F3E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3BA37D" w14:textId="315BC801" w:rsidR="00C6072D" w:rsidRPr="004D2956" w:rsidRDefault="00A666D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FB9F5D" w14:textId="7F9F4C32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1DB263" w14:textId="7200C620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5166B0" w14:textId="31C1F430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DD6F44" w14:textId="1DEE9D98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024AF7" w14:textId="1105636F" w:rsidR="00C6072D" w:rsidRPr="004D2956" w:rsidRDefault="00A666D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E2BF483" w14:textId="351E32C7" w:rsidR="005F5B79" w:rsidRDefault="005F5B79" w:rsidP="000A7C6B"/>
        </w:tc>
      </w:tr>
      <w:bookmarkEnd w:id="18"/>
      <w:bookmarkEnd w:id="19"/>
      <w:bookmarkEnd w:id="20"/>
    </w:tbl>
    <w:p w14:paraId="5BC942FB" w14:textId="77777777"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10F531F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C329CA6" w14:textId="3604455D" w:rsidR="0050542D" w:rsidRPr="00A666D5" w:rsidRDefault="00A666D5" w:rsidP="00A666D5">
            <w:pPr>
              <w:pStyle w:val="1"/>
            </w:pPr>
            <w:bookmarkStart w:id="21" w:name="_Toc157436766"/>
            <w:r>
              <w:t>Beams</w:t>
            </w:r>
            <w:bookmarkEnd w:id="21"/>
          </w:p>
          <w:p w14:paraId="49C3A149" w14:textId="55A0A58A" w:rsidR="00EC2432" w:rsidRDefault="00A666D5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3F4B1C9" w14:textId="77777777"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BB4871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557105" w14:textId="623704CA" w:rsidR="00EC2432" w:rsidRDefault="00A666D5" w:rsidP="000A7C6B">
            <w:pPr>
              <w:pStyle w:val="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57436767"/>
            <w:r>
              <w:lastRenderedPageBreak/>
              <w:t>Study Results</w:t>
            </w:r>
            <w:bookmarkEnd w:id="25"/>
          </w:p>
          <w:p w14:paraId="6E1EC90C" w14:textId="7B3DBD8E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A666D5" w14:paraId="67B5406E" w14:textId="77777777" w:rsidTr="009B70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32992E" w14:textId="538AC9AF" w:rsidR="00A666D5" w:rsidRDefault="00A666D5" w:rsidP="00A666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2B3FFF" w14:textId="4C045A97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42DBA6" w14:textId="4931213F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4F14A1D" w14:textId="1E07F26A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66D5" w14:paraId="65B8D63C" w14:textId="77777777" w:rsidTr="009B70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75AC94" w14:textId="375C8163" w:rsidR="00A666D5" w:rsidRPr="004D2956" w:rsidRDefault="00A666D5" w:rsidP="00A666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6A83D4" w14:textId="0EDC7180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198959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1,947e+03N/m^2</w:t>
                  </w:r>
                </w:p>
                <w:p w14:paraId="21504298" w14:textId="4AB6D879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22599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6267CC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3,066e+07N/m^2</w:t>
                  </w:r>
                </w:p>
                <w:p w14:paraId="1F178E3F" w14:textId="2D34F54C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48734</w:t>
                  </w:r>
                </w:p>
              </w:tc>
            </w:tr>
            <w:tr w:rsidR="00A666D5" w14:paraId="65ED12EB" w14:textId="77777777" w:rsidTr="009B70F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FFA358" w14:textId="46272877" w:rsidR="00A666D5" w:rsidRDefault="00A666D5" w:rsidP="00A666D5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7484887" wp14:editId="2415875F">
                        <wp:extent cx="6646545" cy="3632200"/>
                        <wp:effectExtent l="0" t="0" r="1905" b="6350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3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2A6839" w14:textId="68DC03FE" w:rsidR="00A666D5" w:rsidRPr="004D2956" w:rsidRDefault="00A666D5" w:rsidP="00A666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Part1_2-Static 1-Stress-Stress1</w:t>
                  </w:r>
                </w:p>
              </w:tc>
            </w:tr>
          </w:tbl>
          <w:p w14:paraId="0A9DDEF5" w14:textId="52FBB4C3" w:rsidR="00A666D5" w:rsidRDefault="00A666D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A666D5" w14:paraId="651B1DEC" w14:textId="77777777" w:rsidTr="009B70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2FA0B1" w14:textId="0F2CBA13" w:rsidR="00A666D5" w:rsidRDefault="00A666D5" w:rsidP="00A666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344CF7" w14:textId="76D63FEE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796F15" w14:textId="2E777F34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DA74552" w14:textId="7320F5F2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66D5" w14:paraId="6796B967" w14:textId="77777777" w:rsidTr="009B70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C57DD58" w14:textId="4EB6D9C1" w:rsidR="00A666D5" w:rsidRPr="004D2956" w:rsidRDefault="00A666D5" w:rsidP="00A666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D3676A" w14:textId="5FD16F44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BB7CB4B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14:paraId="16331D4F" w14:textId="34FED5C0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D66610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1,400e-01mm</w:t>
                  </w:r>
                </w:p>
                <w:p w14:paraId="41F82455" w14:textId="6E164F99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59347</w:t>
                  </w:r>
                </w:p>
              </w:tc>
            </w:tr>
            <w:tr w:rsidR="00A666D5" w14:paraId="6D93B8EF" w14:textId="77777777" w:rsidTr="009B70F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538D2C" w14:textId="13AC5D23" w:rsidR="00A666D5" w:rsidRDefault="00A666D5" w:rsidP="00A666D5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67DC4A1" wp14:editId="2D14D959">
                        <wp:extent cx="6646545" cy="3632200"/>
                        <wp:effectExtent l="0" t="0" r="1905" b="6350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3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5B81EA" w14:textId="036D6726" w:rsidR="00A666D5" w:rsidRPr="004D2956" w:rsidRDefault="00A666D5" w:rsidP="00A666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Part1_2-Static 1-Displacement-Displacement1</w:t>
                  </w:r>
                </w:p>
              </w:tc>
            </w:tr>
          </w:tbl>
          <w:p w14:paraId="1D526C31" w14:textId="572A9B3D" w:rsidR="00A666D5" w:rsidRDefault="00A666D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A666D5" w14:paraId="255E0725" w14:textId="77777777" w:rsidTr="009B70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3BA2B9" w14:textId="7A5EEFB4" w:rsidR="00A666D5" w:rsidRDefault="00A666D5" w:rsidP="00A666D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DE5513" w14:textId="64D226FF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72606C" w14:textId="3D5E3A5C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4E9B8A9" w14:textId="6C36EEDB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66D5" w14:paraId="0586F36E" w14:textId="77777777" w:rsidTr="009B70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44ED36" w14:textId="5D97E200" w:rsidR="00A666D5" w:rsidRPr="004D2956" w:rsidRDefault="00A666D5" w:rsidP="00A666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4CF122" w14:textId="15EE50D6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9BAE71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6,808e-09</w:t>
                  </w:r>
                </w:p>
                <w:p w14:paraId="70CB67E3" w14:textId="4F8004E2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18926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94665A" w14:textId="77777777" w:rsidR="00A666D5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1,067e-04</w:t>
                  </w:r>
                </w:p>
                <w:p w14:paraId="465D54B1" w14:textId="4827503B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5092</w:t>
                  </w:r>
                </w:p>
              </w:tc>
            </w:tr>
            <w:tr w:rsidR="00A666D5" w14:paraId="2E87B9AB" w14:textId="77777777" w:rsidTr="009B70F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35705F" w14:textId="509F5353" w:rsidR="00A666D5" w:rsidRDefault="00A666D5" w:rsidP="00A666D5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B4C848D" wp14:editId="4BEE535F">
                        <wp:extent cx="6646545" cy="3632200"/>
                        <wp:effectExtent l="0" t="0" r="1905" b="635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3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24A2D7" w14:textId="7A36595C" w:rsidR="00A666D5" w:rsidRPr="004D2956" w:rsidRDefault="00A666D5" w:rsidP="00A666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Part1_2-Static 1-Strain-Strain1</w:t>
                  </w:r>
                </w:p>
              </w:tc>
            </w:tr>
          </w:tbl>
          <w:p w14:paraId="18925B17" w14:textId="27EAAB5E" w:rsidR="00A666D5" w:rsidRDefault="00A666D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A666D5" w14:paraId="60C389BF" w14:textId="77777777" w:rsidTr="00A666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EC9DB1" w14:textId="69786D79" w:rsidR="00A666D5" w:rsidRDefault="00A666D5" w:rsidP="00A666D5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DEDCA5" w14:textId="0D373085" w:rsidR="00A666D5" w:rsidRDefault="00A666D5" w:rsidP="00A666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A666D5" w14:paraId="4340E3B8" w14:textId="77777777" w:rsidTr="00A770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883C21" w14:textId="3B65D94A" w:rsidR="00A666D5" w:rsidRPr="004D2956" w:rsidRDefault="00A666D5" w:rsidP="00A666D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E8FD0E" w14:textId="6ECDDDDA" w:rsidR="00A666D5" w:rsidRPr="004D2956" w:rsidRDefault="00A666D5" w:rsidP="00A6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A666D5" w14:paraId="099A4452" w14:textId="77777777" w:rsidTr="00A666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6CD752" w14:textId="3DF5E26F" w:rsidR="00A666D5" w:rsidRDefault="00A666D5" w:rsidP="00A666D5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CFC7E90" wp14:editId="0D4CCBC2">
                        <wp:extent cx="6646545" cy="3632200"/>
                        <wp:effectExtent l="0" t="0" r="1905" b="635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3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8D3797" w14:textId="43C961B1" w:rsidR="00A666D5" w:rsidRPr="004D2956" w:rsidRDefault="00A666D5" w:rsidP="00A666D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Part1_2-Static 1-Displacement-Displacement1{1}</w:t>
                  </w:r>
                </w:p>
              </w:tc>
            </w:tr>
          </w:tbl>
          <w:p w14:paraId="70BCEB3E" w14:textId="77777777" w:rsidR="00A666D5" w:rsidRPr="000B04D4" w:rsidRDefault="00A666D5" w:rsidP="000A7C6B"/>
          <w:bookmarkEnd w:id="22"/>
          <w:bookmarkEnd w:id="23"/>
          <w:bookmarkEnd w:id="24"/>
          <w:p w14:paraId="4BE783B5" w14:textId="75883B20" w:rsidR="00EC2432" w:rsidRDefault="00EC2432" w:rsidP="000A7C6B"/>
        </w:tc>
      </w:tr>
    </w:tbl>
    <w:p w14:paraId="27AED951" w14:textId="77777777" w:rsidR="000B1701" w:rsidRDefault="000B1701" w:rsidP="000B170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72E478D7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E3BD5E" w14:textId="2F64C0E6" w:rsidR="000B1701" w:rsidRDefault="00A666D5" w:rsidP="00A666D5">
            <w:pPr>
              <w:pStyle w:val="1"/>
            </w:pPr>
            <w:bookmarkStart w:id="26" w:name="_Toc157436768"/>
            <w:r>
              <w:t>Conclusion</w:t>
            </w:r>
            <w:bookmarkEnd w:id="26"/>
          </w:p>
        </w:tc>
      </w:tr>
    </w:tbl>
    <w:p w14:paraId="46B7E868" w14:textId="567B4067" w:rsidR="00AC3438" w:rsidRPr="00AC3438" w:rsidRDefault="00AC3438" w:rsidP="00FE0924"/>
    <w:sectPr w:rsidR="00AC3438" w:rsidRPr="00AC3438" w:rsidSect="00A666D5">
      <w:footerReference w:type="default" r:id="rId17"/>
      <w:footerReference w:type="first" r:id="rId18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92B7" w14:textId="77777777" w:rsidR="00A666D5" w:rsidRDefault="00A666D5" w:rsidP="00F25CD7">
      <w:pPr>
        <w:spacing w:after="0" w:line="240" w:lineRule="auto"/>
      </w:pPr>
      <w:r>
        <w:separator/>
      </w:r>
    </w:p>
  </w:endnote>
  <w:endnote w:type="continuationSeparator" w:id="0">
    <w:p w14:paraId="53AECD26" w14:textId="77777777" w:rsidR="00A666D5" w:rsidRDefault="00A666D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56B0AA97" w14:textId="77777777" w:rsidTr="003E1AE9">
      <w:tc>
        <w:tcPr>
          <w:tcW w:w="867" w:type="pct"/>
        </w:tcPr>
        <w:p w14:paraId="60414F9F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2141086" wp14:editId="56CA950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4986AF1" w14:textId="0F6C0EC4" w:rsidR="00FD315C" w:rsidRDefault="00A666D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64B73C6" w14:textId="0FFFE214" w:rsidR="00FD315C" w:rsidRDefault="00A666D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Part1_2</w:t>
          </w:r>
        </w:p>
      </w:tc>
      <w:tc>
        <w:tcPr>
          <w:tcW w:w="0" w:type="auto"/>
          <w:vAlign w:val="bottom"/>
        </w:tcPr>
        <w:p w14:paraId="37A52CB3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28D3B58" w14:textId="77777777" w:rsidR="00FD315C" w:rsidRPr="00BF0BC4" w:rsidRDefault="00FD315C" w:rsidP="00BF0B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9FA09C8" w14:textId="77777777" w:rsidTr="00BF0BC4">
      <w:tc>
        <w:tcPr>
          <w:tcW w:w="1908" w:type="dxa"/>
        </w:tcPr>
        <w:p w14:paraId="6AF09891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C35923" wp14:editId="453F520E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B19DA74" w14:textId="4A862AE3" w:rsidR="00FD315C" w:rsidRDefault="00A666D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9DE5DA6" w14:textId="576636C1" w:rsidR="00FD315C" w:rsidRDefault="00A666D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Part1_2</w:t>
          </w:r>
        </w:p>
      </w:tc>
      <w:tc>
        <w:tcPr>
          <w:tcW w:w="360" w:type="dxa"/>
          <w:vAlign w:val="bottom"/>
        </w:tcPr>
        <w:p w14:paraId="02BB640D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8562D4D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C4A9" w14:textId="77777777" w:rsidR="00A666D5" w:rsidRDefault="00A666D5" w:rsidP="00F25CD7">
      <w:pPr>
        <w:spacing w:after="0" w:line="240" w:lineRule="auto"/>
      </w:pPr>
      <w:r>
        <w:separator/>
      </w:r>
    </w:p>
  </w:footnote>
  <w:footnote w:type="continuationSeparator" w:id="0">
    <w:p w14:paraId="3AE514B1" w14:textId="77777777" w:rsidR="00A666D5" w:rsidRDefault="00A666D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D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666D5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997D"/>
  <w15:docId w15:val="{894590C6-67B1-4ADD-892D-5037F396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0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10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Misha</dc:creator>
  <cp:lastModifiedBy>Михайло Смоліков</cp:lastModifiedBy>
  <cp:revision>1</cp:revision>
  <dcterms:created xsi:type="dcterms:W3CDTF">2024-01-29T14:05:00Z</dcterms:created>
  <dcterms:modified xsi:type="dcterms:W3CDTF">2024-01-29T14:05:00Z</dcterms:modified>
</cp:coreProperties>
</file>